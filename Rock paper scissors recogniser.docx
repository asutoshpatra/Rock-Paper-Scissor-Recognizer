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F29E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93B08BA" wp14:editId="2B18B420">
            <wp:simplePos x="0" y="0"/>
            <wp:positionH relativeFrom="column">
              <wp:posOffset>-722630</wp:posOffset>
            </wp:positionH>
            <wp:positionV relativeFrom="page">
              <wp:posOffset>526</wp:posOffset>
            </wp:positionV>
            <wp:extent cx="10809903" cy="6668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09903" cy="666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8"/>
      </w:tblGrid>
      <w:tr w:rsidR="00D077E9" w14:paraId="263DD4F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A7545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AD3EA9" wp14:editId="5508BCBB">
                      <wp:extent cx="3612332" cy="162962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2332" cy="1629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1EDA1B" w14:textId="2E2BC2AD" w:rsidR="00116A40" w:rsidRPr="00116A40" w:rsidRDefault="00116A40" w:rsidP="00E61B60">
                                  <w:pPr>
                                    <w:pStyle w:val="Title"/>
                                    <w:rPr>
                                      <w:sz w:val="52"/>
                                      <w:szCs w:val="44"/>
                                    </w:rPr>
                                  </w:pPr>
                                  <w:r w:rsidRPr="00116A40">
                                    <w:rPr>
                                      <w:sz w:val="52"/>
                                      <w:szCs w:val="44"/>
                                    </w:rPr>
                                    <w:t>ROCK</w:t>
                                  </w:r>
                                  <w:r>
                                    <w:rPr>
                                      <w:sz w:val="52"/>
                                      <w:szCs w:val="44"/>
                                    </w:rPr>
                                    <w:t>,</w:t>
                                  </w:r>
                                  <w:r w:rsidRPr="00116A40">
                                    <w:rPr>
                                      <w:sz w:val="52"/>
                                      <w:szCs w:val="44"/>
                                    </w:rPr>
                                    <w:t xml:space="preserve"> PAPER</w:t>
                                  </w:r>
                                  <w:r>
                                    <w:rPr>
                                      <w:sz w:val="52"/>
                                      <w:szCs w:val="44"/>
                                    </w:rPr>
                                    <w:t>, &amp;</w:t>
                                  </w:r>
                                  <w:r w:rsidRPr="00116A40">
                                    <w:rPr>
                                      <w:sz w:val="52"/>
                                      <w:szCs w:val="44"/>
                                    </w:rPr>
                                    <w:t xml:space="preserve"> SCISSORS RECOGNIZER</w:t>
                                  </w:r>
                                </w:p>
                                <w:p w14:paraId="599AB1CF" w14:textId="67FC1B00" w:rsidR="00E61B60" w:rsidRPr="00E61B60" w:rsidRDefault="00E61B60" w:rsidP="00E61B60">
                                  <w:pPr>
                                    <w:pStyle w:val="Title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E61B60">
                                    <w:rPr>
                                      <w:sz w:val="32"/>
                                      <w:szCs w:val="24"/>
                                    </w:rPr>
                                    <w:t xml:space="preserve">(USING </w:t>
                                  </w:r>
                                  <w:r w:rsidR="00116A40">
                                    <w:rPr>
                                      <w:sz w:val="32"/>
                                      <w:szCs w:val="24"/>
                                    </w:rPr>
                                    <w:t xml:space="preserve">AI &amp; </w:t>
                                  </w:r>
                                  <w:r w:rsidRPr="00E61B60">
                                    <w:rPr>
                                      <w:sz w:val="32"/>
                                      <w:szCs w:val="24"/>
                                    </w:rPr>
                                    <w:t>MACHINE LEARNING)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AD3E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4.45pt;height:1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" filled="f" stroked="f" strokeweight=".5pt">
                      <v:textbox>
                        <w:txbxContent>
                          <w:p w14:paraId="661EDA1B" w14:textId="2E2BC2AD" w:rsidR="00116A40" w:rsidRPr="00116A40" w:rsidRDefault="00116A40" w:rsidP="00E61B60">
                            <w:pPr>
                              <w:pStyle w:val="Title"/>
                              <w:rPr>
                                <w:sz w:val="52"/>
                                <w:szCs w:val="44"/>
                              </w:rPr>
                            </w:pPr>
                            <w:r w:rsidRPr="00116A40">
                              <w:rPr>
                                <w:sz w:val="52"/>
                                <w:szCs w:val="44"/>
                              </w:rPr>
                              <w:t>ROCK</w:t>
                            </w:r>
                            <w:r>
                              <w:rPr>
                                <w:sz w:val="52"/>
                                <w:szCs w:val="44"/>
                              </w:rPr>
                              <w:t>,</w:t>
                            </w:r>
                            <w:r w:rsidRPr="00116A40">
                              <w:rPr>
                                <w:sz w:val="52"/>
                                <w:szCs w:val="44"/>
                              </w:rPr>
                              <w:t xml:space="preserve"> PAPER</w:t>
                            </w:r>
                            <w:r>
                              <w:rPr>
                                <w:sz w:val="52"/>
                                <w:szCs w:val="44"/>
                              </w:rPr>
                              <w:t>, &amp;</w:t>
                            </w:r>
                            <w:r w:rsidRPr="00116A40">
                              <w:rPr>
                                <w:sz w:val="52"/>
                                <w:szCs w:val="44"/>
                              </w:rPr>
                              <w:t xml:space="preserve"> SCISSORS RECOGNIZER</w:t>
                            </w:r>
                          </w:p>
                          <w:p w14:paraId="599AB1CF" w14:textId="67FC1B00" w:rsidR="00E61B60" w:rsidRPr="00E61B60" w:rsidRDefault="00E61B60" w:rsidP="00E61B60">
                            <w:pPr>
                              <w:pStyle w:val="Title"/>
                              <w:rPr>
                                <w:sz w:val="32"/>
                                <w:szCs w:val="24"/>
                              </w:rPr>
                            </w:pPr>
                            <w:r w:rsidRPr="00E61B60">
                              <w:rPr>
                                <w:sz w:val="32"/>
                                <w:szCs w:val="24"/>
                              </w:rPr>
                              <w:t xml:space="preserve">(USING </w:t>
                            </w:r>
                            <w:r w:rsidR="00116A40">
                              <w:rPr>
                                <w:sz w:val="32"/>
                                <w:szCs w:val="24"/>
                              </w:rPr>
                              <w:t xml:space="preserve">AI &amp; </w:t>
                            </w:r>
                            <w:r w:rsidRPr="00E61B60">
                              <w:rPr>
                                <w:sz w:val="32"/>
                                <w:szCs w:val="24"/>
                              </w:rPr>
                              <w:t>MACHINE LEARNING)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5A74C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CCDDB6" wp14:editId="3D62691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C3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632901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02B8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5D1825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76E938A271F40E5B31A691E959A2C2C"/>
              </w:placeholder>
              <w15:appearance w15:val="hidden"/>
            </w:sdtPr>
            <w:sdtEndPr/>
            <w:sdtContent>
              <w:p w14:paraId="1CCDB498" w14:textId="6A7B61A5" w:rsidR="00D077E9" w:rsidRDefault="00E61B60" w:rsidP="00D077E9">
                <w:r>
                  <w:rPr>
                    <w:rStyle w:val="SubtitleChar"/>
                    <w:b w:val="0"/>
                  </w:rPr>
                  <w:t>ibm PROJECT</w:t>
                </w:r>
              </w:p>
            </w:sdtContent>
          </w:sdt>
          <w:p w14:paraId="1A95EB9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367106C" wp14:editId="23EDAA0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E83A6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47B8E1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306F5D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187F5" w14:textId="29DAC386" w:rsidR="00D077E9" w:rsidRDefault="00245AA9" w:rsidP="00D077E9">
            <w:sdt>
              <w:sdtPr>
                <w:id w:val="-1740469667"/>
                <w:placeholder>
                  <w:docPart w:val="BA5BAD0C788B49F8BD17A1C4DA5E1641"/>
                </w:placeholder>
                <w15:appearance w15:val="hidden"/>
              </w:sdtPr>
              <w:sdtEndPr/>
              <w:sdtContent>
                <w:r w:rsidR="00E61B60">
                  <w:t>BY-ASUTOSH PATRA</w:t>
                </w:r>
              </w:sdtContent>
            </w:sdt>
            <w:r w:rsidR="00E61B60">
              <w:t xml:space="preserve"> &amp; </w:t>
            </w:r>
            <w:r w:rsidR="00E61B60" w:rsidRPr="00E61B60">
              <w:t>ANIMESH SINGH</w:t>
            </w:r>
          </w:p>
          <w:p w14:paraId="74996F7C" w14:textId="1C29EB8B" w:rsidR="00D077E9" w:rsidRPr="00E61B60" w:rsidRDefault="00E61B60" w:rsidP="00E61B60">
            <w:pPr>
              <w:rPr>
                <w:sz w:val="22"/>
                <w:szCs w:val="18"/>
              </w:rPr>
            </w:pPr>
            <w:r w:rsidRPr="00E61B60">
              <w:rPr>
                <w:sz w:val="22"/>
                <w:szCs w:val="18"/>
              </w:rPr>
              <w:t>(LOVELY PROFESSIONAL UNIVERSITY)</w:t>
            </w:r>
          </w:p>
          <w:p w14:paraId="3D56CBB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1824E87" w14:textId="5F3D2955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D91B6" wp14:editId="486796B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5520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4F081C" wp14:editId="5BF70432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D29F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861DD03" w14:textId="692FF0DB" w:rsidR="00E61B60" w:rsidRPr="00116A40" w:rsidRDefault="00116A40" w:rsidP="00E61B60">
      <w:pPr>
        <w:pStyle w:val="Title"/>
      </w:pPr>
      <w:r w:rsidRPr="00116A40">
        <w:lastRenderedPageBreak/>
        <w:t>ROCK</w:t>
      </w:r>
      <w:r>
        <w:t>,</w:t>
      </w:r>
      <w:r w:rsidRPr="00116A40">
        <w:t xml:space="preserve"> PAPER</w:t>
      </w:r>
      <w:r>
        <w:t>, &amp;</w:t>
      </w:r>
      <w:r w:rsidRPr="00116A40">
        <w:t xml:space="preserve"> SCISSORS RECOGNISER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C1A8697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7C650E8A7C64A5AA0A2E13FB8D949F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sz w:val="32"/>
                <w:szCs w:val="24"/>
              </w:rPr>
            </w:sdtEndPr>
            <w:sdtContent>
              <w:p w14:paraId="61F013A3" w14:textId="57F12F08" w:rsidR="00DF027C" w:rsidRPr="00BD623C" w:rsidRDefault="00E61B60" w:rsidP="00305AD5">
                <w:pPr>
                  <w:pStyle w:val="Heading2"/>
                  <w:rPr>
                    <w:sz w:val="32"/>
                    <w:szCs w:val="24"/>
                  </w:rPr>
                </w:pPr>
                <w:r w:rsidRPr="00BD623C">
                  <w:rPr>
                    <w:sz w:val="32"/>
                    <w:szCs w:val="24"/>
                  </w:rPr>
                  <w:t>Why this?</w:t>
                </w:r>
              </w:p>
            </w:sdtContent>
          </w:sdt>
          <w:p w14:paraId="57600102" w14:textId="62DA8282" w:rsidR="002345AD" w:rsidRDefault="000521A4" w:rsidP="00DF027C">
            <w:pPr>
              <w:pStyle w:val="Content"/>
              <w:rPr>
                <w:sz w:val="24"/>
                <w:szCs w:val="20"/>
                <w:lang w:val="en-IN"/>
              </w:rPr>
            </w:pPr>
            <w:r w:rsidRPr="000267D4">
              <w:rPr>
                <w:sz w:val="24"/>
                <w:szCs w:val="20"/>
              </w:rPr>
              <w:t xml:space="preserve">It is very helpful </w:t>
            </w:r>
            <w:r w:rsidR="008D51AD" w:rsidRPr="000267D4">
              <w:rPr>
                <w:sz w:val="24"/>
                <w:szCs w:val="20"/>
              </w:rPr>
              <w:t>for creating games or object detection projects.</w:t>
            </w:r>
            <w:r w:rsidR="00BD623C" w:rsidRPr="000267D4">
              <w:rPr>
                <w:sz w:val="24"/>
                <w:szCs w:val="20"/>
              </w:rPr>
              <w:t xml:space="preserve"> So, we g</w:t>
            </w:r>
            <w:r w:rsidRPr="000267D4">
              <w:rPr>
                <w:sz w:val="24"/>
                <w:szCs w:val="20"/>
              </w:rPr>
              <w:t>athered some dataset sample from the user which is used to understand the gesture of the hand</w:t>
            </w:r>
            <w:r w:rsidRPr="000267D4">
              <w:rPr>
                <w:sz w:val="24"/>
                <w:szCs w:val="20"/>
              </w:rPr>
              <w:t xml:space="preserve">. </w:t>
            </w:r>
            <w:r w:rsidR="00233B18" w:rsidRPr="000267D4">
              <w:rPr>
                <w:sz w:val="24"/>
                <w:szCs w:val="20"/>
              </w:rPr>
              <w:t>Implemented a hand gesture recognition algorithm. Initially, the skin was segmented to separate it from the background.</w:t>
            </w:r>
            <w:r w:rsidR="005C5C76" w:rsidRPr="000267D4">
              <w:rPr>
                <w:sz w:val="24"/>
                <w:szCs w:val="20"/>
              </w:rPr>
              <w:t xml:space="preserve"> </w:t>
            </w:r>
            <w:r w:rsidR="005C5C76" w:rsidRPr="000267D4">
              <w:rPr>
                <w:sz w:val="24"/>
                <w:szCs w:val="20"/>
                <w:lang w:val="en-IN"/>
              </w:rPr>
              <w:t>I have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 </w:t>
            </w:r>
            <w:r w:rsidR="00A21F25" w:rsidRPr="000267D4">
              <w:rPr>
                <w:sz w:val="24"/>
                <w:szCs w:val="20"/>
                <w:lang w:val="en-IN"/>
              </w:rPr>
              <w:t xml:space="preserve">trained a 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model to recognize my hand signs when </w:t>
            </w:r>
            <w:r w:rsidR="00A545A5" w:rsidRPr="000267D4">
              <w:rPr>
                <w:sz w:val="24"/>
                <w:szCs w:val="20"/>
                <w:lang w:val="en-IN"/>
              </w:rPr>
              <w:t>it is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 inside the box, so when the model predicts my hand signs</w:t>
            </w:r>
            <w:r w:rsidR="00A21F25" w:rsidRPr="000267D4">
              <w:rPr>
                <w:sz w:val="24"/>
                <w:szCs w:val="20"/>
                <w:lang w:val="en-IN"/>
              </w:rPr>
              <w:t xml:space="preserve">. 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The application is designed in a way that </w:t>
            </w:r>
            <w:r w:rsidR="00CC0E95" w:rsidRPr="000267D4">
              <w:rPr>
                <w:sz w:val="24"/>
                <w:szCs w:val="20"/>
                <w:lang w:val="en-IN"/>
              </w:rPr>
              <w:t>the model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 can </w:t>
            </w:r>
            <w:r w:rsidR="00CC0E95" w:rsidRPr="000267D4">
              <w:rPr>
                <w:sz w:val="24"/>
                <w:szCs w:val="20"/>
                <w:lang w:val="en-IN"/>
              </w:rPr>
              <w:t>predict the</w:t>
            </w:r>
            <w:r w:rsidR="002345AD" w:rsidRPr="000267D4">
              <w:rPr>
                <w:sz w:val="24"/>
                <w:szCs w:val="20"/>
                <w:lang w:val="en-IN"/>
              </w:rPr>
              <w:t xml:space="preserve"> </w:t>
            </w:r>
            <w:r w:rsidR="00CC0E95" w:rsidRPr="000267D4">
              <w:rPr>
                <w:sz w:val="24"/>
                <w:szCs w:val="20"/>
                <w:lang w:val="en-IN"/>
              </w:rPr>
              <w:t xml:space="preserve">gesture </w:t>
            </w:r>
            <w:r w:rsidR="005C5C76" w:rsidRPr="000267D4">
              <w:rPr>
                <w:sz w:val="24"/>
                <w:szCs w:val="20"/>
                <w:lang w:val="en-IN"/>
              </w:rPr>
              <w:t>and</w:t>
            </w:r>
            <w:r w:rsidR="00CC0E95" w:rsidRPr="000267D4">
              <w:rPr>
                <w:sz w:val="24"/>
                <w:szCs w:val="20"/>
                <w:lang w:val="en-IN"/>
              </w:rPr>
              <w:t xml:space="preserve"> </w:t>
            </w:r>
            <w:r w:rsidR="00CF5798" w:rsidRPr="000267D4">
              <w:rPr>
                <w:sz w:val="24"/>
                <w:szCs w:val="20"/>
                <w:lang w:val="en-IN"/>
              </w:rPr>
              <w:t>calculate the proximate accuracy.</w:t>
            </w:r>
          </w:p>
          <w:p w14:paraId="73CDB32E" w14:textId="77777777" w:rsidR="000267D4" w:rsidRPr="000267D4" w:rsidRDefault="000267D4" w:rsidP="00DF027C">
            <w:pPr>
              <w:pStyle w:val="Content"/>
              <w:rPr>
                <w:sz w:val="24"/>
                <w:szCs w:val="20"/>
                <w:lang w:val="en-IN"/>
              </w:rPr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217479178"/>
              <w:placeholder>
                <w:docPart w:val="D5802F14407F4CFE94E1BE19E867F93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sz w:val="32"/>
                <w:szCs w:val="24"/>
              </w:rPr>
            </w:sdtEndPr>
            <w:sdtContent>
              <w:p w14:paraId="4127636E" w14:textId="12D04514" w:rsidR="00305AD5" w:rsidRPr="000267D4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2"/>
                    <w:szCs w:val="24"/>
                  </w:rPr>
                </w:pPr>
                <w:r w:rsidRPr="000267D4">
                  <w:rPr>
                    <w:rFonts w:eastAsiaTheme="majorEastAsia" w:cstheme="majorBidi"/>
                    <w:b w:val="0"/>
                    <w:sz w:val="32"/>
                    <w:szCs w:val="24"/>
                  </w:rPr>
                  <w:t>Method of approach to solve?</w:t>
                </w:r>
              </w:p>
            </w:sdtContent>
          </w:sdt>
          <w:p w14:paraId="30715113" w14:textId="26C03553" w:rsidR="00A21F25" w:rsidRDefault="00A21F25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Here is</w:t>
            </w:r>
            <w:r w:rsidR="00241BBB" w:rsidRPr="000267D4">
              <w:rPr>
                <w:sz w:val="24"/>
                <w:szCs w:val="20"/>
              </w:rPr>
              <w:t xml:space="preserve"> a breakdown of our application in </w:t>
            </w:r>
            <w:r w:rsidR="000267D4" w:rsidRPr="000267D4">
              <w:rPr>
                <w:sz w:val="24"/>
                <w:szCs w:val="20"/>
              </w:rPr>
              <w:t>steps</w:t>
            </w:r>
            <w:r w:rsidR="000267D4">
              <w:rPr>
                <w:sz w:val="24"/>
                <w:szCs w:val="20"/>
              </w:rPr>
              <w:t>:</w:t>
            </w:r>
          </w:p>
          <w:p w14:paraId="36CA74F7" w14:textId="77777777" w:rsidR="000267D4" w:rsidRPr="000267D4" w:rsidRDefault="000267D4" w:rsidP="00241BBB">
            <w:pPr>
              <w:pStyle w:val="Content"/>
              <w:rPr>
                <w:sz w:val="24"/>
                <w:szCs w:val="20"/>
              </w:rPr>
            </w:pPr>
          </w:p>
          <w:p w14:paraId="22ECFF5B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1: Gather Data, for rock, paper scissor classes.</w:t>
            </w:r>
          </w:p>
          <w:p w14:paraId="790CFD34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2: (Optional) Visualize the Data.</w:t>
            </w:r>
          </w:p>
          <w:p w14:paraId="025AA81C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3: Preprocess Data and Split it.</w:t>
            </w:r>
          </w:p>
          <w:p w14:paraId="6AEFE328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4: Prepare Our Model for Transfer Learning.</w:t>
            </w:r>
          </w:p>
          <w:p w14:paraId="0FEA5D16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5: Train Our Model.</w:t>
            </w:r>
          </w:p>
          <w:p w14:paraId="2D01E099" w14:textId="77777777" w:rsidR="00241BBB" w:rsidRPr="000267D4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6: Check our Accuracy, Loss graphs &amp; save the model.</w:t>
            </w:r>
          </w:p>
          <w:p w14:paraId="1A52CDB4" w14:textId="52E1CB9F" w:rsidR="00241BBB" w:rsidRDefault="00241BBB" w:rsidP="00241BBB">
            <w:pPr>
              <w:pStyle w:val="Content"/>
              <w:rPr>
                <w:sz w:val="24"/>
                <w:szCs w:val="20"/>
              </w:rPr>
            </w:pPr>
            <w:r w:rsidRPr="000267D4">
              <w:rPr>
                <w:sz w:val="24"/>
                <w:szCs w:val="20"/>
              </w:rPr>
              <w:t>Step 7: Test on Live Webcam Feed.</w:t>
            </w:r>
          </w:p>
          <w:p w14:paraId="3B4D7CF9" w14:textId="77777777" w:rsidR="000267D4" w:rsidRPr="000267D4" w:rsidRDefault="000267D4" w:rsidP="00241BBB">
            <w:pPr>
              <w:pStyle w:val="Content"/>
              <w:rPr>
                <w:sz w:val="24"/>
                <w:szCs w:val="20"/>
              </w:rPr>
            </w:pPr>
          </w:p>
          <w:p w14:paraId="160C9771" w14:textId="75AA287C" w:rsidR="00305AD5" w:rsidRDefault="00241BBB" w:rsidP="00241BBB">
            <w:pPr>
              <w:pStyle w:val="Content"/>
            </w:pPr>
            <w:r w:rsidRPr="000267D4">
              <w:rPr>
                <w:sz w:val="24"/>
                <w:szCs w:val="20"/>
              </w:rPr>
              <w:t xml:space="preserve">You should have </w:t>
            </w:r>
            <w:proofErr w:type="spellStart"/>
            <w:r w:rsidRPr="000267D4">
              <w:rPr>
                <w:sz w:val="24"/>
                <w:szCs w:val="20"/>
              </w:rPr>
              <w:t>Tensorflow</w:t>
            </w:r>
            <w:proofErr w:type="spellEnd"/>
            <w:r w:rsidRPr="000267D4">
              <w:rPr>
                <w:sz w:val="24"/>
                <w:szCs w:val="20"/>
              </w:rPr>
              <w:t xml:space="preserve"> 2.2, OpenCV 4x, and scikit-learn 0.23x installed in your system.</w:t>
            </w:r>
          </w:p>
        </w:tc>
      </w:tr>
      <w:tr w:rsidR="00DF027C" w14:paraId="3F4ED3B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0AA4612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68CCE7" wp14:editId="1F8C425C">
                      <wp:extent cx="5422005" cy="2399168"/>
                      <wp:effectExtent l="0" t="0" r="0" b="127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23991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9D7B9" w14:textId="6D713685" w:rsidR="00DF027C" w:rsidRPr="000267D4" w:rsidRDefault="00305AD5" w:rsidP="00305AD5">
                                  <w:pPr>
                                    <w:rPr>
                                      <w:i/>
                                      <w:sz w:val="32"/>
                                      <w:szCs w:val="20"/>
                                    </w:rPr>
                                  </w:pPr>
                                  <w:r w:rsidRPr="000267D4">
                                    <w:rPr>
                                      <w:i/>
                                      <w:sz w:val="32"/>
                                      <w:szCs w:val="20"/>
                                    </w:rPr>
                                    <w:t>Library used:</w:t>
                                  </w:r>
                                </w:p>
                                <w:p w14:paraId="207C56DB" w14:textId="614E5D91" w:rsidR="00305AD5" w:rsidRPr="000267D4" w:rsidRDefault="00A71C34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Os</w:t>
                                  </w:r>
                                  <w:proofErr w:type="spellEnd"/>
                                  <w:r w:rsidR="00305AD5" w:rsidRPr="000267D4">
                                    <w:rPr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D1CE0A1" w14:textId="1EF16EDC" w:rsidR="00305AD5" w:rsidRPr="000267D4" w:rsidRDefault="002A5153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Cv2 (OpenCV)</w:t>
                                  </w:r>
                                </w:p>
                                <w:p w14:paraId="37E26EDC" w14:textId="3CA58AA4" w:rsidR="00305AD5" w:rsidRPr="000267D4" w:rsidRDefault="002A5153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Numpy</w:t>
                                  </w:r>
                                  <w:proofErr w:type="spellEnd"/>
                                </w:p>
                                <w:p w14:paraId="04C3B6C2" w14:textId="3D040511" w:rsidR="00305AD5" w:rsidRPr="000267D4" w:rsidRDefault="00980007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Matplotlib</w:t>
                                  </w:r>
                                </w:p>
                                <w:p w14:paraId="2B458B2C" w14:textId="008C3661" w:rsidR="00305AD5" w:rsidRPr="000267D4" w:rsidRDefault="00980007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Time</w:t>
                                  </w:r>
                                </w:p>
                                <w:p w14:paraId="531E5C42" w14:textId="50BCFC82" w:rsidR="00305AD5" w:rsidRPr="000267D4" w:rsidRDefault="00305AD5" w:rsidP="000E4C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Sk_le</w:t>
                                  </w:r>
                                  <w:r w:rsidR="000E4C5E" w:rsidRPr="000267D4">
                                    <w:rPr>
                                      <w:sz w:val="24"/>
                                      <w:szCs w:val="20"/>
                                    </w:rPr>
                                    <w:t>arn</w:t>
                                  </w:r>
                                  <w:proofErr w:type="spellEnd"/>
                                </w:p>
                                <w:p w14:paraId="39B01E40" w14:textId="7D2FE974" w:rsidR="00980007" w:rsidRPr="000267D4" w:rsidRDefault="00980007" w:rsidP="000E4C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Ten</w:t>
                                  </w:r>
                                  <w:r w:rsidR="00C4105A" w:rsidRPr="000267D4">
                                    <w:rPr>
                                      <w:sz w:val="24"/>
                                      <w:szCs w:val="20"/>
                                    </w:rPr>
                                    <w:t>sorflow</w:t>
                                  </w:r>
                                  <w:proofErr w:type="spellEnd"/>
                                </w:p>
                                <w:p w14:paraId="321C0C5D" w14:textId="0C52B0BA" w:rsidR="00C4105A" w:rsidRPr="000267D4" w:rsidRDefault="00C4105A" w:rsidP="000E4C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Random</w:t>
                                  </w:r>
                                </w:p>
                                <w:p w14:paraId="5B527E40" w14:textId="05935D1B" w:rsidR="00C4105A" w:rsidRPr="000267D4" w:rsidRDefault="00C4105A" w:rsidP="000E4C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0267D4">
                                    <w:rPr>
                                      <w:sz w:val="24"/>
                                      <w:szCs w:val="20"/>
                                    </w:rPr>
                                    <w:t>Scipy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68CCE7" id="Text Box 7" o:spid="_x0000_s1027" type="#_x0000_t202" style="width:426.95pt;height:1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" filled="f" stroked="f" strokeweight=".5pt">
                      <v:textbox>
                        <w:txbxContent>
                          <w:p w14:paraId="1FF9D7B9" w14:textId="6D713685" w:rsidR="00DF027C" w:rsidRPr="000267D4" w:rsidRDefault="00305AD5" w:rsidP="00305AD5">
                            <w:pPr>
                              <w:rPr>
                                <w:i/>
                                <w:sz w:val="32"/>
                                <w:szCs w:val="20"/>
                              </w:rPr>
                            </w:pPr>
                            <w:r w:rsidRPr="000267D4">
                              <w:rPr>
                                <w:i/>
                                <w:sz w:val="32"/>
                                <w:szCs w:val="20"/>
                              </w:rPr>
                              <w:t>Library used:</w:t>
                            </w:r>
                          </w:p>
                          <w:p w14:paraId="207C56DB" w14:textId="614E5D91" w:rsidR="00305AD5" w:rsidRPr="000267D4" w:rsidRDefault="00A71C34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267D4">
                              <w:rPr>
                                <w:sz w:val="24"/>
                                <w:szCs w:val="20"/>
                              </w:rPr>
                              <w:t>Os</w:t>
                            </w:r>
                            <w:proofErr w:type="spellEnd"/>
                            <w:r w:rsidR="00305AD5" w:rsidRPr="000267D4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14:paraId="5D1CE0A1" w14:textId="1EF16EDC" w:rsidR="00305AD5" w:rsidRPr="000267D4" w:rsidRDefault="002A5153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0267D4">
                              <w:rPr>
                                <w:sz w:val="24"/>
                                <w:szCs w:val="20"/>
                              </w:rPr>
                              <w:t>Cv2 (OpenCV)</w:t>
                            </w:r>
                          </w:p>
                          <w:p w14:paraId="37E26EDC" w14:textId="3CA58AA4" w:rsidR="00305AD5" w:rsidRPr="000267D4" w:rsidRDefault="002A5153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267D4">
                              <w:rPr>
                                <w:sz w:val="24"/>
                                <w:szCs w:val="20"/>
                              </w:rPr>
                              <w:t>Numpy</w:t>
                            </w:r>
                            <w:proofErr w:type="spellEnd"/>
                          </w:p>
                          <w:p w14:paraId="04C3B6C2" w14:textId="3D040511" w:rsidR="00305AD5" w:rsidRPr="000267D4" w:rsidRDefault="00980007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0267D4">
                              <w:rPr>
                                <w:sz w:val="24"/>
                                <w:szCs w:val="20"/>
                              </w:rPr>
                              <w:t>Matplotlib</w:t>
                            </w:r>
                          </w:p>
                          <w:p w14:paraId="2B458B2C" w14:textId="008C3661" w:rsidR="00305AD5" w:rsidRPr="000267D4" w:rsidRDefault="00980007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0267D4">
                              <w:rPr>
                                <w:sz w:val="24"/>
                                <w:szCs w:val="20"/>
                              </w:rPr>
                              <w:t>Time</w:t>
                            </w:r>
                          </w:p>
                          <w:p w14:paraId="531E5C42" w14:textId="50BCFC82" w:rsidR="00305AD5" w:rsidRPr="000267D4" w:rsidRDefault="00305AD5" w:rsidP="000E4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267D4">
                              <w:rPr>
                                <w:sz w:val="24"/>
                                <w:szCs w:val="20"/>
                              </w:rPr>
                              <w:t>Sk_le</w:t>
                            </w:r>
                            <w:r w:rsidR="000E4C5E" w:rsidRPr="000267D4">
                              <w:rPr>
                                <w:sz w:val="24"/>
                                <w:szCs w:val="20"/>
                              </w:rPr>
                              <w:t>arn</w:t>
                            </w:r>
                            <w:proofErr w:type="spellEnd"/>
                          </w:p>
                          <w:p w14:paraId="39B01E40" w14:textId="7D2FE974" w:rsidR="00980007" w:rsidRPr="000267D4" w:rsidRDefault="00980007" w:rsidP="000E4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267D4">
                              <w:rPr>
                                <w:sz w:val="24"/>
                                <w:szCs w:val="20"/>
                              </w:rPr>
                              <w:t>Ten</w:t>
                            </w:r>
                            <w:r w:rsidR="00C4105A" w:rsidRPr="000267D4">
                              <w:rPr>
                                <w:sz w:val="24"/>
                                <w:szCs w:val="20"/>
                              </w:rPr>
                              <w:t>sorflow</w:t>
                            </w:r>
                            <w:proofErr w:type="spellEnd"/>
                          </w:p>
                          <w:p w14:paraId="321C0C5D" w14:textId="0C52B0BA" w:rsidR="00C4105A" w:rsidRPr="000267D4" w:rsidRDefault="00C4105A" w:rsidP="000E4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0267D4">
                              <w:rPr>
                                <w:sz w:val="24"/>
                                <w:szCs w:val="20"/>
                              </w:rPr>
                              <w:t>Random</w:t>
                            </w:r>
                          </w:p>
                          <w:p w14:paraId="5B527E40" w14:textId="05935D1B" w:rsidR="00C4105A" w:rsidRPr="000267D4" w:rsidRDefault="00C4105A" w:rsidP="000E4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267D4">
                              <w:rPr>
                                <w:sz w:val="24"/>
                                <w:szCs w:val="20"/>
                              </w:rPr>
                              <w:t>Scipy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8961A0A" w14:textId="77777777" w:rsidTr="00DF027C">
        <w:trPr>
          <w:trHeight w:val="5931"/>
        </w:trPr>
        <w:tc>
          <w:tcPr>
            <w:tcW w:w="9999" w:type="dxa"/>
          </w:tcPr>
          <w:p w14:paraId="4E1CEFA4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-428342605"/>
              <w:placeholder>
                <w:docPart w:val="704E3F8EC6D347D78A61065AB6B2A0C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10F521E2" w14:textId="15F358EA" w:rsidR="00626E20" w:rsidRPr="003F54A6" w:rsidRDefault="00626E20" w:rsidP="00626E20">
                <w:pPr>
                  <w:rPr>
                    <w:rFonts w:cstheme="minorHAnsi"/>
                    <w:b w:val="0"/>
                    <w:bCs/>
                    <w:sz w:val="36"/>
                    <w:szCs w:val="28"/>
                  </w:rPr>
                </w:pPr>
                <w:r w:rsidRPr="003F54A6">
                  <w:rPr>
                    <w:rFonts w:cstheme="minorHAnsi"/>
                    <w:b w:val="0"/>
                    <w:bCs/>
                    <w:sz w:val="36"/>
                    <w:szCs w:val="28"/>
                  </w:rPr>
                  <w:t>How to install packages?</w:t>
                </w:r>
              </w:p>
              <w:p w14:paraId="27218464" w14:textId="77777777" w:rsidR="00626E20" w:rsidRPr="003F54A6" w:rsidRDefault="00626E20" w:rsidP="00626E20">
                <w:pPr>
                  <w:rPr>
                    <w:b w:val="0"/>
                    <w:bCs/>
                  </w:rPr>
                </w:pPr>
                <w:r w:rsidRPr="003F54A6">
                  <w:rPr>
                    <w:b w:val="0"/>
                    <w:bCs/>
                  </w:rPr>
                  <w:t>(Make sure you have installed python in your system)</w:t>
                </w:r>
              </w:p>
              <w:p w14:paraId="4BE0A706" w14:textId="77777777" w:rsidR="00626E20" w:rsidRPr="003F54A6" w:rsidRDefault="00626E20" w:rsidP="00626E20">
                <w:pPr>
                  <w:rPr>
                    <w:b w:val="0"/>
                    <w:bCs/>
                  </w:rPr>
                </w:pPr>
                <w:r w:rsidRPr="003F54A6">
                  <w:rPr>
                    <w:b w:val="0"/>
                    <w:bCs/>
                  </w:rPr>
                  <w:t>Open command prompt and then use the command given below for installing the packages-</w:t>
                </w:r>
              </w:p>
              <w:p w14:paraId="047481F3" w14:textId="29EB3F84" w:rsidR="00626E20" w:rsidRPr="003F54A6" w:rsidRDefault="00A545A5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OpenCV</w:t>
                </w:r>
                <w:r w:rsidR="00626E20" w:rsidRPr="003F54A6">
                  <w:rPr>
                    <w:b w:val="0"/>
                    <w:bCs/>
                  </w:rPr>
                  <w:t>:</w:t>
                </w:r>
              </w:p>
              <w:p w14:paraId="6B01DC22" w14:textId="77777777" w:rsidR="00A545A5" w:rsidRPr="00A545A5" w:rsidRDefault="00A545A5" w:rsidP="00A545A5">
                <w:pPr>
                  <w:pStyle w:val="ListParagraph"/>
                  <w:rPr>
                    <w:rFonts w:cstheme="minorHAnsi"/>
                    <w:b w:val="0"/>
                    <w:bCs/>
                  </w:rPr>
                </w:pPr>
                <w:r w:rsidRPr="00A545A5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r w:rsidRPr="00A545A5">
                  <w:rPr>
                    <w:rFonts w:ascii="Courier New" w:hAnsi="Courier New" w:cs="Courier New"/>
                  </w:rPr>
                  <w:t>opencv</w:t>
                </w:r>
                <w:proofErr w:type="spellEnd"/>
                <w:r w:rsidRPr="00A545A5">
                  <w:rPr>
                    <w:rFonts w:ascii="Courier New" w:hAnsi="Courier New" w:cs="Courier New"/>
                  </w:rPr>
                  <w:t>-python</w:t>
                </w:r>
              </w:p>
              <w:p w14:paraId="16BA2EDE" w14:textId="4BD5FAC3" w:rsidR="00387792" w:rsidRPr="003F54A6" w:rsidRDefault="00387792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r w:rsidRPr="003F54A6">
                  <w:rPr>
                    <w:rFonts w:cstheme="minorHAnsi"/>
                    <w:b w:val="0"/>
                    <w:bCs/>
                  </w:rPr>
                  <w:t>Matplotlib:</w:t>
                </w:r>
              </w:p>
              <w:p w14:paraId="7FA4AA73" w14:textId="33A6D6B6" w:rsidR="00387792" w:rsidRPr="003F54A6" w:rsidRDefault="00387792" w:rsidP="00387792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>pip install matplotlib</w:t>
                </w:r>
              </w:p>
              <w:p w14:paraId="2287C575" w14:textId="45FAC022" w:rsidR="00626E20" w:rsidRPr="003F54A6" w:rsidRDefault="00942805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Courier New" w:hAnsi="Courier New" w:cs="Courier New"/>
                    <w:b w:val="0"/>
                    <w:bCs/>
                  </w:rPr>
                </w:pPr>
                <w:proofErr w:type="spellStart"/>
                <w:r>
                  <w:rPr>
                    <w:rFonts w:cstheme="minorHAnsi"/>
                    <w:b w:val="0"/>
                    <w:bCs/>
                  </w:rPr>
                  <w:t>Tensorflow</w:t>
                </w:r>
                <w:proofErr w:type="spellEnd"/>
                <w:r w:rsidR="00626E20" w:rsidRPr="003F54A6">
                  <w:rPr>
                    <w:rFonts w:cstheme="minorHAnsi"/>
                    <w:b w:val="0"/>
                    <w:bCs/>
                  </w:rPr>
                  <w:t>:</w:t>
                </w:r>
              </w:p>
              <w:p w14:paraId="04DF5F4E" w14:textId="77777777" w:rsidR="00942805" w:rsidRPr="00942805" w:rsidRDefault="00942805" w:rsidP="00942805">
                <w:pPr>
                  <w:pStyle w:val="ListParagraph"/>
                  <w:rPr>
                    <w:rFonts w:cstheme="minorHAnsi"/>
                    <w:b w:val="0"/>
                    <w:bCs/>
                  </w:rPr>
                </w:pPr>
                <w:r w:rsidRPr="00942805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r w:rsidRPr="00942805">
                  <w:rPr>
                    <w:rFonts w:ascii="Courier New" w:hAnsi="Courier New" w:cs="Courier New"/>
                  </w:rPr>
                  <w:t>tensorflow</w:t>
                </w:r>
                <w:proofErr w:type="spellEnd"/>
              </w:p>
              <w:p w14:paraId="0943CB38" w14:textId="7E6BB3D8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r w:rsidRPr="003F54A6">
                  <w:rPr>
                    <w:rFonts w:cstheme="minorHAnsi"/>
                    <w:b w:val="0"/>
                    <w:bCs/>
                  </w:rPr>
                  <w:t>Datetime:</w:t>
                </w:r>
              </w:p>
              <w:p w14:paraId="6168CAB5" w14:textId="7D2D690E" w:rsidR="007411B1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r w:rsidR="00624E04" w:rsidRPr="003F54A6">
                  <w:rPr>
                    <w:rFonts w:ascii="Courier New" w:hAnsi="Courier New" w:cs="Courier New"/>
                  </w:rPr>
                  <w:t>D</w:t>
                </w:r>
                <w:r w:rsidRPr="003F54A6">
                  <w:rPr>
                    <w:rFonts w:ascii="Courier New" w:hAnsi="Courier New" w:cs="Courier New"/>
                  </w:rPr>
                  <w:t>ate</w:t>
                </w:r>
                <w:r w:rsidR="00624E04" w:rsidRPr="003F54A6">
                  <w:rPr>
                    <w:rFonts w:ascii="Courier New" w:hAnsi="Courier New" w:cs="Courier New"/>
                  </w:rPr>
                  <w:t>T</w:t>
                </w:r>
                <w:r w:rsidRPr="003F54A6">
                  <w:rPr>
                    <w:rFonts w:ascii="Courier New" w:hAnsi="Courier New" w:cs="Courier New"/>
                  </w:rPr>
                  <w:t>ime</w:t>
                </w:r>
                <w:proofErr w:type="spellEnd"/>
              </w:p>
              <w:p w14:paraId="75CE4498" w14:textId="7618E71D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proofErr w:type="spellStart"/>
                <w:r w:rsidRPr="003F54A6">
                  <w:rPr>
                    <w:rFonts w:cstheme="minorHAnsi"/>
                    <w:b w:val="0"/>
                    <w:bCs/>
                  </w:rPr>
                  <w:t>Numpy</w:t>
                </w:r>
                <w:proofErr w:type="spellEnd"/>
                <w:r w:rsidRPr="003F54A6">
                  <w:rPr>
                    <w:rFonts w:cstheme="minorHAnsi"/>
                    <w:b w:val="0"/>
                    <w:bCs/>
                  </w:rPr>
                  <w:t>:</w:t>
                </w:r>
              </w:p>
              <w:p w14:paraId="34672A90" w14:textId="3EC12E8E" w:rsidR="007411B1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r w:rsidRPr="003F54A6">
                  <w:rPr>
                    <w:rFonts w:ascii="Courier New" w:hAnsi="Courier New" w:cs="Courier New"/>
                  </w:rPr>
                  <w:t>numpy</w:t>
                </w:r>
                <w:proofErr w:type="spellEnd"/>
              </w:p>
              <w:p w14:paraId="2206FD4E" w14:textId="74D8A6DC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proofErr w:type="spellStart"/>
                <w:r w:rsidRPr="003F54A6">
                  <w:rPr>
                    <w:rFonts w:cstheme="minorHAnsi"/>
                    <w:b w:val="0"/>
                    <w:bCs/>
                  </w:rPr>
                  <w:t>Sk_learn</w:t>
                </w:r>
                <w:proofErr w:type="spellEnd"/>
                <w:r w:rsidRPr="003F54A6">
                  <w:rPr>
                    <w:rFonts w:cstheme="minorHAnsi"/>
                    <w:b w:val="0"/>
                    <w:bCs/>
                  </w:rPr>
                  <w:t>:</w:t>
                </w:r>
              </w:p>
              <w:p w14:paraId="696304C0" w14:textId="61377081" w:rsidR="00387792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r w:rsidR="003F54A6" w:rsidRPr="003F54A6">
                  <w:rPr>
                    <w:rFonts w:ascii="Courier New" w:hAnsi="Courier New" w:cs="Courier New"/>
                  </w:rPr>
                  <w:t>scikit-learn</w:t>
                </w:r>
              </w:p>
              <w:p w14:paraId="5723EADA" w14:textId="77777777" w:rsidR="007411B1" w:rsidRDefault="007411B1" w:rsidP="007411B1">
                <w:pPr>
                  <w:pStyle w:val="ListParagraph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</w:p>
              <w:p w14:paraId="30357875" w14:textId="729F6E9A" w:rsidR="00305AD5" w:rsidRPr="00305AD5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  <w:r w:rsidRPr="00305AD5">
                  <w:rPr>
                    <w:rFonts w:eastAsiaTheme="majorEastAsia" w:cstheme="majorBidi"/>
                    <w:b w:val="0"/>
                    <w:sz w:val="36"/>
                    <w:szCs w:val="26"/>
                  </w:rPr>
                  <w:t>Result</w:t>
                </w:r>
              </w:p>
            </w:sdtContent>
          </w:sdt>
          <w:p w14:paraId="0E5ADBC7" w14:textId="304E0119" w:rsidR="00305AD5" w:rsidRPr="00305AD5" w:rsidRDefault="00305AD5" w:rsidP="00305AD5">
            <w:pPr>
              <w:rPr>
                <w:b w:val="0"/>
              </w:rPr>
            </w:pPr>
            <w:r w:rsidRPr="00305AD5">
              <w:rPr>
                <w:b w:val="0"/>
              </w:rPr>
              <w:t xml:space="preserve">We apply our method </w:t>
            </w:r>
            <w:r w:rsidR="000673E4">
              <w:rPr>
                <w:b w:val="0"/>
              </w:rPr>
              <w:t>for</w:t>
            </w:r>
            <w:r w:rsidRPr="00305AD5">
              <w:rPr>
                <w:b w:val="0"/>
              </w:rPr>
              <w:t xml:space="preserve"> predicting</w:t>
            </w:r>
            <w:r w:rsidR="000673E4">
              <w:rPr>
                <w:b w:val="0"/>
              </w:rPr>
              <w:t xml:space="preserve"> the gesture show</w:t>
            </w:r>
            <w:r w:rsidR="00EA54E2">
              <w:rPr>
                <w:b w:val="0"/>
              </w:rPr>
              <w:t>n by the user</w:t>
            </w:r>
            <w:r w:rsidRPr="00305AD5">
              <w:rPr>
                <w:b w:val="0"/>
              </w:rPr>
              <w:t xml:space="preserve">. Our method produces reasonably accurate results when </w:t>
            </w:r>
            <w:r w:rsidR="000E4654" w:rsidRPr="00305AD5">
              <w:rPr>
                <w:b w:val="0"/>
              </w:rPr>
              <w:t>a</w:t>
            </w:r>
            <w:r w:rsidR="00E85263">
              <w:rPr>
                <w:b w:val="0"/>
              </w:rPr>
              <w:t xml:space="preserve"> good number of sample data is used to train the model</w:t>
            </w:r>
            <w:r w:rsidRPr="00305AD5">
              <w:rPr>
                <w:b w:val="0"/>
              </w:rPr>
              <w:t>.</w:t>
            </w:r>
            <w:r w:rsidR="00976F76">
              <w:rPr>
                <w:b w:val="0"/>
              </w:rPr>
              <w:t xml:space="preserve"> If the model gives wrong </w:t>
            </w:r>
            <w:r w:rsidR="000E4654">
              <w:rPr>
                <w:b w:val="0"/>
              </w:rPr>
              <w:t>predictions,</w:t>
            </w:r>
            <w:r w:rsidR="00976F76">
              <w:rPr>
                <w:b w:val="0"/>
              </w:rPr>
              <w:t xml:space="preserve"> then their might me </w:t>
            </w:r>
            <w:r w:rsidR="000E4654">
              <w:rPr>
                <w:b w:val="0"/>
              </w:rPr>
              <w:t>some issue in training or data samples</w:t>
            </w:r>
            <w:r w:rsidRPr="00305AD5">
              <w:rPr>
                <w:b w:val="0"/>
              </w:rPr>
              <w:t>.</w:t>
            </w:r>
          </w:p>
          <w:p w14:paraId="4EAE0868" w14:textId="77777777" w:rsidR="00305AD5" w:rsidRPr="00305AD5" w:rsidRDefault="00305AD5" w:rsidP="00305AD5">
            <w:pPr>
              <w:rPr>
                <w:b w:val="0"/>
              </w:rPr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612482965"/>
              <w:placeholder>
                <w:docPart w:val="43CF28292E084A88B07987E61F35743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05855095" w14:textId="77777777" w:rsidR="00305AD5" w:rsidRPr="00305AD5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  <w:r w:rsidRPr="00305AD5">
                  <w:rPr>
                    <w:rFonts w:eastAsiaTheme="majorEastAsia" w:cstheme="majorBidi"/>
                    <w:b w:val="0"/>
                    <w:sz w:val="36"/>
                    <w:szCs w:val="26"/>
                  </w:rPr>
                  <w:t>Conclusion</w:t>
                </w:r>
              </w:p>
            </w:sdtContent>
          </w:sdt>
          <w:p w14:paraId="5A282115" w14:textId="1893BFB6" w:rsidR="00DF027C" w:rsidRDefault="00305AD5" w:rsidP="00305AD5">
            <w:pPr>
              <w:pStyle w:val="Content"/>
              <w:rPr>
                <w:i/>
                <w:sz w:val="36"/>
              </w:rPr>
            </w:pPr>
            <w:r w:rsidRPr="00305AD5">
              <w:rPr>
                <w:b/>
              </w:rPr>
              <w:t xml:space="preserve">We presented a modelling approach that we believe can be easily adopted by others, and immediately useful for </w:t>
            </w:r>
            <w:r w:rsidR="000E4C5E">
              <w:rPr>
                <w:b/>
              </w:rPr>
              <w:t xml:space="preserve">future </w:t>
            </w:r>
            <w:r w:rsidR="000E4C5E" w:rsidRPr="00305AD5">
              <w:rPr>
                <w:b/>
              </w:rPr>
              <w:t>planning</w:t>
            </w:r>
            <w:r w:rsidR="00DE03AD">
              <w:rPr>
                <w:b/>
              </w:rPr>
              <w:t xml:space="preserve"> in various kind of projects or activities</w:t>
            </w:r>
            <w:r w:rsidRPr="00305AD5">
              <w:rPr>
                <w:b/>
              </w:rPr>
              <w:t>.</w:t>
            </w:r>
          </w:p>
          <w:p w14:paraId="5089FC0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171E3C0" w14:textId="77777777" w:rsidR="0087605E" w:rsidRPr="00D70D02" w:rsidRDefault="0087605E" w:rsidP="00DF027C"/>
    <w:sectPr w:rsidR="0087605E" w:rsidRPr="00D70D02" w:rsidSect="00BD623C">
      <w:headerReference w:type="default" r:id="rId8"/>
      <w:footerReference w:type="default" r:id="rId9"/>
      <w:pgSz w:w="12240" w:h="15840"/>
      <w:pgMar w:top="426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292B" w14:textId="77777777" w:rsidR="00245AA9" w:rsidRDefault="00245AA9">
      <w:r>
        <w:separator/>
      </w:r>
    </w:p>
    <w:p w14:paraId="572C3FD2" w14:textId="77777777" w:rsidR="00245AA9" w:rsidRDefault="00245AA9"/>
  </w:endnote>
  <w:endnote w:type="continuationSeparator" w:id="0">
    <w:p w14:paraId="2BBA831C" w14:textId="77777777" w:rsidR="00245AA9" w:rsidRDefault="00245AA9">
      <w:r>
        <w:continuationSeparator/>
      </w:r>
    </w:p>
    <w:p w14:paraId="2D449779" w14:textId="77777777" w:rsidR="00245AA9" w:rsidRDefault="00245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BC6E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B99BC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5ED9" w14:textId="77777777" w:rsidR="00245AA9" w:rsidRDefault="00245AA9">
      <w:r>
        <w:separator/>
      </w:r>
    </w:p>
    <w:p w14:paraId="6250959A" w14:textId="77777777" w:rsidR="00245AA9" w:rsidRDefault="00245AA9"/>
  </w:footnote>
  <w:footnote w:type="continuationSeparator" w:id="0">
    <w:p w14:paraId="2B7D2F36" w14:textId="77777777" w:rsidR="00245AA9" w:rsidRDefault="00245AA9">
      <w:r>
        <w:continuationSeparator/>
      </w:r>
    </w:p>
    <w:p w14:paraId="7C8900C8" w14:textId="77777777" w:rsidR="00245AA9" w:rsidRDefault="00245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4AA1AD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4DEDD6" w14:textId="77777777" w:rsidR="00D077E9" w:rsidRDefault="00D077E9">
          <w:pPr>
            <w:pStyle w:val="Header"/>
          </w:pPr>
        </w:p>
      </w:tc>
    </w:tr>
  </w:tbl>
  <w:p w14:paraId="7CD4536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BDD"/>
    <w:multiLevelType w:val="hybridMultilevel"/>
    <w:tmpl w:val="78024D7C"/>
    <w:lvl w:ilvl="0" w:tplc="2318A2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B9E"/>
    <w:multiLevelType w:val="hybridMultilevel"/>
    <w:tmpl w:val="6866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53B85"/>
    <w:multiLevelType w:val="hybridMultilevel"/>
    <w:tmpl w:val="208E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0"/>
    <w:rsid w:val="0002482E"/>
    <w:rsid w:val="000267D4"/>
    <w:rsid w:val="0004633A"/>
    <w:rsid w:val="00050324"/>
    <w:rsid w:val="000521A4"/>
    <w:rsid w:val="000673E4"/>
    <w:rsid w:val="000A0150"/>
    <w:rsid w:val="000E4654"/>
    <w:rsid w:val="000E4C5E"/>
    <w:rsid w:val="000E63C9"/>
    <w:rsid w:val="00116A40"/>
    <w:rsid w:val="00130E9D"/>
    <w:rsid w:val="00150A6D"/>
    <w:rsid w:val="00185B35"/>
    <w:rsid w:val="001C5C76"/>
    <w:rsid w:val="001F2BC8"/>
    <w:rsid w:val="001F5F6B"/>
    <w:rsid w:val="00233B18"/>
    <w:rsid w:val="002345AD"/>
    <w:rsid w:val="00241BBB"/>
    <w:rsid w:val="00243EBC"/>
    <w:rsid w:val="00245AA9"/>
    <w:rsid w:val="00246A35"/>
    <w:rsid w:val="00251E5F"/>
    <w:rsid w:val="00260223"/>
    <w:rsid w:val="00284348"/>
    <w:rsid w:val="002A5153"/>
    <w:rsid w:val="002F51F5"/>
    <w:rsid w:val="00305AD5"/>
    <w:rsid w:val="00312137"/>
    <w:rsid w:val="00330359"/>
    <w:rsid w:val="0033762F"/>
    <w:rsid w:val="00366C7E"/>
    <w:rsid w:val="00384EA3"/>
    <w:rsid w:val="00387792"/>
    <w:rsid w:val="003A39A1"/>
    <w:rsid w:val="003C2191"/>
    <w:rsid w:val="003D3863"/>
    <w:rsid w:val="003F54A6"/>
    <w:rsid w:val="004110DE"/>
    <w:rsid w:val="0044085A"/>
    <w:rsid w:val="004B21A5"/>
    <w:rsid w:val="005037F0"/>
    <w:rsid w:val="00516A86"/>
    <w:rsid w:val="005275F6"/>
    <w:rsid w:val="00572102"/>
    <w:rsid w:val="005C5C76"/>
    <w:rsid w:val="005F1BB0"/>
    <w:rsid w:val="00624E04"/>
    <w:rsid w:val="00626E20"/>
    <w:rsid w:val="00656C4D"/>
    <w:rsid w:val="006E5716"/>
    <w:rsid w:val="007302B3"/>
    <w:rsid w:val="00730733"/>
    <w:rsid w:val="00730E3A"/>
    <w:rsid w:val="00736AAF"/>
    <w:rsid w:val="007411B1"/>
    <w:rsid w:val="007574C3"/>
    <w:rsid w:val="00765B2A"/>
    <w:rsid w:val="00783A34"/>
    <w:rsid w:val="007C6B52"/>
    <w:rsid w:val="007D16C5"/>
    <w:rsid w:val="00862FE4"/>
    <w:rsid w:val="0086389A"/>
    <w:rsid w:val="0087605E"/>
    <w:rsid w:val="008B1FEE"/>
    <w:rsid w:val="008B3795"/>
    <w:rsid w:val="008D51AD"/>
    <w:rsid w:val="00903C32"/>
    <w:rsid w:val="00916B16"/>
    <w:rsid w:val="009173B9"/>
    <w:rsid w:val="0093335D"/>
    <w:rsid w:val="0093613E"/>
    <w:rsid w:val="00942805"/>
    <w:rsid w:val="00943026"/>
    <w:rsid w:val="00966B81"/>
    <w:rsid w:val="00976F76"/>
    <w:rsid w:val="00980007"/>
    <w:rsid w:val="009C7720"/>
    <w:rsid w:val="00A21F25"/>
    <w:rsid w:val="00A23AFA"/>
    <w:rsid w:val="00A31B3E"/>
    <w:rsid w:val="00A532F3"/>
    <w:rsid w:val="00A545A5"/>
    <w:rsid w:val="00A71C34"/>
    <w:rsid w:val="00A8489E"/>
    <w:rsid w:val="00AC29F3"/>
    <w:rsid w:val="00B231E5"/>
    <w:rsid w:val="00BD623C"/>
    <w:rsid w:val="00BF6727"/>
    <w:rsid w:val="00C02B87"/>
    <w:rsid w:val="00C32DF0"/>
    <w:rsid w:val="00C4086D"/>
    <w:rsid w:val="00C4105A"/>
    <w:rsid w:val="00CA1896"/>
    <w:rsid w:val="00CB5B28"/>
    <w:rsid w:val="00CC0E95"/>
    <w:rsid w:val="00CF5371"/>
    <w:rsid w:val="00CF5798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03AD"/>
    <w:rsid w:val="00DE213F"/>
    <w:rsid w:val="00DE6EF8"/>
    <w:rsid w:val="00DF027C"/>
    <w:rsid w:val="00E00A32"/>
    <w:rsid w:val="00E22ACD"/>
    <w:rsid w:val="00E61B60"/>
    <w:rsid w:val="00E620B0"/>
    <w:rsid w:val="00E81B40"/>
    <w:rsid w:val="00E85263"/>
    <w:rsid w:val="00EA54E2"/>
    <w:rsid w:val="00EF555B"/>
    <w:rsid w:val="00F027BB"/>
    <w:rsid w:val="00F11DCF"/>
    <w:rsid w:val="00F162EA"/>
    <w:rsid w:val="00F17744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03F68"/>
  <w15:docId w15:val="{8AA273FB-DDB4-4C64-AF77-288F4FF0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D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05AD5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Hyperlink">
    <w:name w:val="Hyperlink"/>
    <w:basedOn w:val="DefaultParagraphFont"/>
    <w:uiPriority w:val="99"/>
    <w:unhideWhenUsed/>
    <w:rsid w:val="00305AD5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0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16C1AA6-FA76-4070-B177-B7740D57D8DD%7d\%7b147CD19E-37E9-474F-927E-F04C0EB2B74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6E938A271F40E5B31A691E959A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6A154-CF71-433D-B04B-9A31E01556A7}"/>
      </w:docPartPr>
      <w:docPartBody>
        <w:p w:rsidR="00DB06A7" w:rsidRDefault="001C749C">
          <w:pPr>
            <w:pStyle w:val="C76E938A271F40E5B31A691E959A2C2C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5BAD0C788B49F8BD17A1C4DA5E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4FB08-DFB4-46E8-978B-6DBE99A15523}"/>
      </w:docPartPr>
      <w:docPartBody>
        <w:p w:rsidR="00DB06A7" w:rsidRDefault="001C749C">
          <w:pPr>
            <w:pStyle w:val="BA5BAD0C788B49F8BD17A1C4DA5E1641"/>
          </w:pPr>
          <w:r>
            <w:t>COMPANY NAME</w:t>
          </w:r>
        </w:p>
      </w:docPartBody>
    </w:docPart>
    <w:docPart>
      <w:docPartPr>
        <w:name w:val="F7C650E8A7C64A5AA0A2E13FB8D9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C939-B3A7-4059-8E51-A66412A0139F}"/>
      </w:docPartPr>
      <w:docPartBody>
        <w:p w:rsidR="00DB06A7" w:rsidRDefault="001C749C">
          <w:pPr>
            <w:pStyle w:val="F7C650E8A7C64A5AA0A2E13FB8D949FF"/>
          </w:pPr>
          <w:r w:rsidRPr="00DF027C">
            <w:t>Subtitle Text Here</w:t>
          </w:r>
        </w:p>
      </w:docPartBody>
    </w:docPart>
    <w:docPart>
      <w:docPartPr>
        <w:name w:val="D5802F14407F4CFE94E1BE19E867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F0F0-31E2-4AB5-8F44-57AB2C6D4DAE}"/>
      </w:docPartPr>
      <w:docPartBody>
        <w:p w:rsidR="00DB06A7" w:rsidRDefault="001C749C" w:rsidP="001C749C">
          <w:pPr>
            <w:pStyle w:val="D5802F14407F4CFE94E1BE19E867F93C"/>
          </w:pPr>
          <w:r w:rsidRPr="00DF027C">
            <w:t>Subtitle Text Here</w:t>
          </w:r>
        </w:p>
      </w:docPartBody>
    </w:docPart>
    <w:docPart>
      <w:docPartPr>
        <w:name w:val="704E3F8EC6D347D78A61065AB6B2A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D4358-63A9-4123-872C-FD3C6E7C5F67}"/>
      </w:docPartPr>
      <w:docPartBody>
        <w:p w:rsidR="00DB06A7" w:rsidRDefault="001C749C" w:rsidP="001C749C">
          <w:pPr>
            <w:pStyle w:val="704E3F8EC6D347D78A61065AB6B2A0C6"/>
          </w:pPr>
          <w:r w:rsidRPr="00DF027C">
            <w:t>Subtitle Text Here</w:t>
          </w:r>
        </w:p>
      </w:docPartBody>
    </w:docPart>
    <w:docPart>
      <w:docPartPr>
        <w:name w:val="43CF28292E084A88B07987E61F35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C7F9-9227-407F-A6ED-E473AE75A465}"/>
      </w:docPartPr>
      <w:docPartBody>
        <w:p w:rsidR="00DB06A7" w:rsidRDefault="001C749C" w:rsidP="001C749C">
          <w:pPr>
            <w:pStyle w:val="43CF28292E084A88B07987E61F35743C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C"/>
    <w:rsid w:val="001C749C"/>
    <w:rsid w:val="005D1388"/>
    <w:rsid w:val="00DB06A7"/>
    <w:rsid w:val="00F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C76E938A271F40E5B31A691E959A2C2C">
    <w:name w:val="C76E938A271F40E5B31A691E959A2C2C"/>
  </w:style>
  <w:style w:type="paragraph" w:customStyle="1" w:styleId="BA5BAD0C788B49F8BD17A1C4DA5E1641">
    <w:name w:val="BA5BAD0C788B49F8BD17A1C4DA5E1641"/>
  </w:style>
  <w:style w:type="paragraph" w:customStyle="1" w:styleId="F7C650E8A7C64A5AA0A2E13FB8D949FF">
    <w:name w:val="F7C650E8A7C64A5AA0A2E13FB8D949FF"/>
  </w:style>
  <w:style w:type="paragraph" w:customStyle="1" w:styleId="D5802F14407F4CFE94E1BE19E867F93C">
    <w:name w:val="D5802F14407F4CFE94E1BE19E867F93C"/>
    <w:rsid w:val="001C749C"/>
  </w:style>
  <w:style w:type="paragraph" w:customStyle="1" w:styleId="704E3F8EC6D347D78A61065AB6B2A0C6">
    <w:name w:val="704E3F8EC6D347D78A61065AB6B2A0C6"/>
    <w:rsid w:val="001C749C"/>
  </w:style>
  <w:style w:type="paragraph" w:customStyle="1" w:styleId="43CF28292E084A88B07987E61F35743C">
    <w:name w:val="43CF28292E084A88B07987E61F35743C"/>
    <w:rsid w:val="001C7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{147CD19E-37E9-474F-927E-F04C0EB2B74C}tf16392850_win32</Template>
  <TotalTime>103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Asutosh   Patra</cp:lastModifiedBy>
  <cp:revision>39</cp:revision>
  <cp:lastPrinted>2006-08-01T17:47:00Z</cp:lastPrinted>
  <dcterms:created xsi:type="dcterms:W3CDTF">2021-07-15T06:29:00Z</dcterms:created>
  <dcterms:modified xsi:type="dcterms:W3CDTF">2021-07-21T07:19:00Z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